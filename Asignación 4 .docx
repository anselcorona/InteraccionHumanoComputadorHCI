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0AF3A" w14:textId="77777777" w:rsidR="00B71767" w:rsidRDefault="00B71767" w:rsidP="00B71767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D2434B5" wp14:editId="0106D4D5">
            <wp:extent cx="3576955" cy="11836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1419" w14:textId="77777777" w:rsidR="00B71767" w:rsidRPr="00D14A59" w:rsidRDefault="00B71767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37"/>
        </w:rPr>
      </w:pPr>
      <w:r w:rsidRPr="00D14A59">
        <w:rPr>
          <w:rFonts w:ascii="Times New Roman" w:hAnsi="Times New Roman" w:cs="Times New Roman"/>
          <w:color w:val="000000"/>
          <w:sz w:val="36"/>
          <w:szCs w:val="37"/>
        </w:rPr>
        <w:t xml:space="preserve">Facultad de Ciencias de las Ingenierías </w:t>
      </w:r>
    </w:p>
    <w:p w14:paraId="1BE2B643" w14:textId="77777777" w:rsidR="00B71767" w:rsidRPr="00D14A59" w:rsidRDefault="00B71767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37"/>
        </w:rPr>
      </w:pPr>
      <w:r w:rsidRPr="00D14A59">
        <w:rPr>
          <w:rFonts w:ascii="Times New Roman" w:hAnsi="Times New Roman" w:cs="Times New Roman"/>
          <w:color w:val="000000"/>
          <w:sz w:val="36"/>
          <w:szCs w:val="37"/>
        </w:rPr>
        <w:t xml:space="preserve">Departamento de Ingeniería de Sistemas y Computación </w:t>
      </w:r>
    </w:p>
    <w:p w14:paraId="6376DE23" w14:textId="1CF67D78" w:rsidR="00B71767" w:rsidRDefault="001911F1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>
        <w:rPr>
          <w:rFonts w:ascii="Times New Roman" w:hAnsi="Times New Roman" w:cs="Times New Roman"/>
          <w:color w:val="000000"/>
          <w:sz w:val="36"/>
          <w:szCs w:val="42"/>
        </w:rPr>
        <w:t>Asignación #4</w:t>
      </w:r>
      <w:r w:rsidR="00B71767" w:rsidRPr="00B71767">
        <w:rPr>
          <w:rFonts w:ascii="Times New Roman" w:hAnsi="Times New Roman" w:cs="Times New Roman"/>
          <w:color w:val="000000"/>
          <w:sz w:val="36"/>
          <w:szCs w:val="42"/>
        </w:rPr>
        <w:t>:</w:t>
      </w:r>
      <w:r w:rsidR="00B71767" w:rsidRPr="00B71767">
        <w:rPr>
          <w:rFonts w:ascii="MS Mincho" w:eastAsia="MS Mincho" w:hAnsi="MS Mincho" w:cs="MS Mincho"/>
          <w:color w:val="000000"/>
          <w:sz w:val="36"/>
          <w:szCs w:val="42"/>
        </w:rPr>
        <w:t> </w:t>
      </w:r>
    </w:p>
    <w:p w14:paraId="6234CE96" w14:textId="297FC020" w:rsidR="00B71767" w:rsidRPr="00B71767" w:rsidRDefault="00FD2FA5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>
        <w:rPr>
          <w:rFonts w:ascii="Times New Roman" w:hAnsi="Times New Roman" w:cs="Times New Roman"/>
          <w:color w:val="000000"/>
          <w:sz w:val="36"/>
          <w:szCs w:val="42"/>
        </w:rPr>
        <w:t>Problema de la Biblioteca</w:t>
      </w:r>
    </w:p>
    <w:p w14:paraId="1EE64396" w14:textId="77777777" w:rsidR="00B71767" w:rsidRPr="00B71767" w:rsidRDefault="00B71767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>Por:</w:t>
      </w:r>
      <w:r w:rsidRPr="00B71767">
        <w:rPr>
          <w:rFonts w:ascii="MS Mincho" w:eastAsia="MS Mincho" w:hAnsi="MS Mincho" w:cs="MS Mincho"/>
          <w:color w:val="000000"/>
          <w:sz w:val="36"/>
          <w:szCs w:val="42"/>
        </w:rPr>
        <w:t> </w:t>
      </w:r>
    </w:p>
    <w:p w14:paraId="3A1AF7BC" w14:textId="77777777" w:rsidR="00FD2FA5" w:rsidRDefault="00B71767" w:rsidP="00FD2FA5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 xml:space="preserve">Ansël E. Corona Coste </w:t>
      </w:r>
    </w:p>
    <w:p w14:paraId="6EE8EFC3" w14:textId="379EB1ED" w:rsidR="00B71767" w:rsidRPr="00B71767" w:rsidRDefault="00B71767" w:rsidP="00FD2FA5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 xml:space="preserve">2014-0031 </w:t>
      </w:r>
    </w:p>
    <w:p w14:paraId="79430B97" w14:textId="77777777" w:rsidR="00B71767" w:rsidRPr="00B71767" w:rsidRDefault="00B71767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>Profesor:</w:t>
      </w:r>
      <w:r w:rsidRPr="00B71767">
        <w:rPr>
          <w:rFonts w:ascii="MS Mincho" w:eastAsia="MS Mincho" w:hAnsi="MS Mincho" w:cs="MS Mincho"/>
          <w:color w:val="000000"/>
          <w:sz w:val="36"/>
          <w:szCs w:val="42"/>
        </w:rPr>
        <w:t> </w:t>
      </w:r>
    </w:p>
    <w:p w14:paraId="1C20AB73" w14:textId="77777777" w:rsidR="00B71767" w:rsidRPr="00B71767" w:rsidRDefault="00334ECA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>
        <w:rPr>
          <w:rFonts w:ascii="Times New Roman" w:hAnsi="Times New Roman" w:cs="Times New Roman"/>
          <w:color w:val="000000"/>
          <w:sz w:val="36"/>
          <w:szCs w:val="42"/>
        </w:rPr>
        <w:t>Máximo Pérez</w:t>
      </w:r>
    </w:p>
    <w:p w14:paraId="2C5E1D8A" w14:textId="77777777" w:rsidR="00B71767" w:rsidRPr="00B71767" w:rsidRDefault="00B71767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>Asignatura:</w:t>
      </w:r>
      <w:r w:rsidRPr="00B71767">
        <w:rPr>
          <w:rFonts w:ascii="MS Mincho" w:eastAsia="MS Mincho" w:hAnsi="MS Mincho" w:cs="MS Mincho"/>
          <w:color w:val="000000"/>
          <w:sz w:val="36"/>
          <w:szCs w:val="42"/>
        </w:rPr>
        <w:t> </w:t>
      </w:r>
    </w:p>
    <w:p w14:paraId="31A00AE7" w14:textId="77777777" w:rsidR="00B71767" w:rsidRPr="00B71767" w:rsidRDefault="00334ECA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42"/>
        </w:rPr>
      </w:pPr>
      <w:r>
        <w:rPr>
          <w:rFonts w:ascii="Times New Roman" w:hAnsi="Times New Roman" w:cs="Times New Roman"/>
          <w:color w:val="000000"/>
          <w:sz w:val="36"/>
          <w:szCs w:val="42"/>
        </w:rPr>
        <w:t>Interacción Humano Computador - HCI</w:t>
      </w:r>
    </w:p>
    <w:p w14:paraId="63CF1C9A" w14:textId="77777777" w:rsidR="00B71767" w:rsidRPr="00B71767" w:rsidRDefault="00B71767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>ISC-</w:t>
      </w:r>
      <w:r w:rsidR="00334ECA">
        <w:rPr>
          <w:rFonts w:ascii="Times New Roman" w:hAnsi="Times New Roman" w:cs="Times New Roman"/>
          <w:color w:val="000000"/>
          <w:sz w:val="36"/>
          <w:szCs w:val="42"/>
        </w:rPr>
        <w:t>432-T</w:t>
      </w:r>
      <w:r w:rsidRPr="00B71767">
        <w:rPr>
          <w:rFonts w:ascii="Times New Roman" w:hAnsi="Times New Roman" w:cs="Times New Roman"/>
          <w:color w:val="000000"/>
          <w:sz w:val="36"/>
          <w:szCs w:val="42"/>
        </w:rPr>
        <w:t>-001</w:t>
      </w:r>
      <w:r w:rsidRPr="00B71767">
        <w:rPr>
          <w:rFonts w:ascii="MS Mincho" w:eastAsia="MS Mincho" w:hAnsi="MS Mincho" w:cs="MS Mincho"/>
          <w:color w:val="000000"/>
          <w:sz w:val="36"/>
          <w:szCs w:val="42"/>
        </w:rPr>
        <w:t> </w:t>
      </w:r>
    </w:p>
    <w:p w14:paraId="1B89343D" w14:textId="77777777" w:rsidR="00B71767" w:rsidRPr="00B71767" w:rsidRDefault="00B71767" w:rsidP="00D14A59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>Fecha de Entrega:</w:t>
      </w:r>
      <w:r w:rsidRPr="00B71767">
        <w:rPr>
          <w:rFonts w:ascii="MS Mincho" w:eastAsia="MS Mincho" w:hAnsi="MS Mincho" w:cs="MS Mincho"/>
          <w:color w:val="000000"/>
          <w:sz w:val="36"/>
          <w:szCs w:val="42"/>
        </w:rPr>
        <w:t> </w:t>
      </w:r>
    </w:p>
    <w:p w14:paraId="79A5B809" w14:textId="77777777" w:rsidR="00B71767" w:rsidRPr="00B71767" w:rsidRDefault="00334ECA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>
        <w:rPr>
          <w:rFonts w:ascii="Times New Roman" w:hAnsi="Times New Roman" w:cs="Times New Roman"/>
          <w:color w:val="000000"/>
          <w:sz w:val="36"/>
          <w:szCs w:val="42"/>
        </w:rPr>
        <w:t>5 de Febrero de 2018</w:t>
      </w:r>
    </w:p>
    <w:p w14:paraId="65923418" w14:textId="77777777" w:rsidR="00B71767" w:rsidRPr="00B71767" w:rsidRDefault="00B71767" w:rsidP="00B71767">
      <w:pPr>
        <w:widowControl w:val="0"/>
        <w:autoSpaceDE w:val="0"/>
        <w:autoSpaceDN w:val="0"/>
        <w:adjustRightInd w:val="0"/>
        <w:spacing w:after="240"/>
        <w:jc w:val="center"/>
        <w:rPr>
          <w:rFonts w:ascii="MS Mincho" w:eastAsia="MS Mincho" w:hAnsi="MS Mincho" w:cs="MS Mincho"/>
          <w:color w:val="000000"/>
          <w:sz w:val="36"/>
          <w:szCs w:val="42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>Santiago de los Caballeros</w:t>
      </w:r>
      <w:r w:rsidRPr="00B71767">
        <w:rPr>
          <w:rFonts w:ascii="MS Mincho" w:eastAsia="MS Mincho" w:hAnsi="MS Mincho" w:cs="MS Mincho"/>
          <w:color w:val="000000"/>
          <w:sz w:val="36"/>
          <w:szCs w:val="42"/>
        </w:rPr>
        <w:t> </w:t>
      </w:r>
    </w:p>
    <w:p w14:paraId="34E55C41" w14:textId="77777777" w:rsidR="00063595" w:rsidRPr="00063595" w:rsidRDefault="00B71767" w:rsidP="0006359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21"/>
        </w:rPr>
      </w:pPr>
      <w:r w:rsidRPr="00B71767">
        <w:rPr>
          <w:rFonts w:ascii="Times New Roman" w:hAnsi="Times New Roman" w:cs="Times New Roman"/>
          <w:color w:val="000000"/>
          <w:sz w:val="36"/>
          <w:szCs w:val="42"/>
        </w:rPr>
        <w:t>República Dominicana</w:t>
      </w:r>
    </w:p>
    <w:sdt>
      <w:sdtPr>
        <w:id w:val="-167174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E10F3CA" w14:textId="77777777" w:rsidR="00334ECA" w:rsidRDefault="00334ECA">
          <w:pPr>
            <w:pStyle w:val="TOCHeading"/>
          </w:pPr>
          <w:r>
            <w:t>Table of Contents</w:t>
          </w:r>
        </w:p>
        <w:p w14:paraId="4B6585D7" w14:textId="77777777" w:rsidR="00334ECA" w:rsidRDefault="00334EC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5698626" w:history="1">
            <w:r w:rsidRPr="009A6B1F">
              <w:rPr>
                <w:rStyle w:val="Hyperlink"/>
                <w:noProof/>
                <w:lang w:val="es-ES_tradnl"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73CE" w14:textId="77777777" w:rsidR="00334ECA" w:rsidRDefault="00334ECA">
          <w:r>
            <w:rPr>
              <w:b/>
              <w:bCs/>
              <w:noProof/>
            </w:rPr>
            <w:fldChar w:fldCharType="end"/>
          </w:r>
        </w:p>
      </w:sdtContent>
    </w:sdt>
    <w:p w14:paraId="0E83727E" w14:textId="77777777" w:rsidR="00783738" w:rsidRDefault="00334ECA" w:rsidP="00334ECA">
      <w:pPr>
        <w:rPr>
          <w:color w:val="000000" w:themeColor="text1"/>
          <w:sz w:val="28"/>
          <w:szCs w:val="28"/>
          <w:lang w:val="es-ES_tradnl"/>
        </w:rPr>
      </w:pPr>
      <w:r>
        <w:rPr>
          <w:color w:val="000000" w:themeColor="text1"/>
          <w:sz w:val="28"/>
          <w:szCs w:val="28"/>
          <w:lang w:val="es-ES_tradnl"/>
        </w:rPr>
        <w:br/>
      </w:r>
    </w:p>
    <w:p w14:paraId="63CBF847" w14:textId="77777777" w:rsidR="00334ECA" w:rsidRDefault="00334ECA" w:rsidP="00334ECA">
      <w:pPr>
        <w:rPr>
          <w:color w:val="000000" w:themeColor="text1"/>
          <w:sz w:val="28"/>
          <w:szCs w:val="28"/>
          <w:lang w:val="es-ES_tradnl"/>
        </w:rPr>
      </w:pPr>
    </w:p>
    <w:p w14:paraId="2300B7F4" w14:textId="77777777" w:rsidR="00334ECA" w:rsidRDefault="00334ECA">
      <w:pPr>
        <w:rPr>
          <w:color w:val="000000" w:themeColor="text1"/>
          <w:sz w:val="28"/>
          <w:szCs w:val="28"/>
          <w:lang w:val="es-ES_tradnl"/>
        </w:rPr>
      </w:pPr>
      <w:r>
        <w:rPr>
          <w:color w:val="000000" w:themeColor="text1"/>
          <w:sz w:val="28"/>
          <w:szCs w:val="28"/>
          <w:lang w:val="es-ES_tradnl"/>
        </w:rPr>
        <w:br w:type="page"/>
      </w:r>
    </w:p>
    <w:p w14:paraId="6D9DBE4A" w14:textId="77777777" w:rsidR="00334ECA" w:rsidRDefault="00334ECA" w:rsidP="00334ECA">
      <w:pPr>
        <w:pStyle w:val="Heading1"/>
        <w:rPr>
          <w:lang w:val="es-ES_tradnl"/>
        </w:rPr>
      </w:pPr>
      <w:bookmarkStart w:id="0" w:name="_Toc505698626"/>
      <w:r>
        <w:rPr>
          <w:lang w:val="es-ES_tradnl"/>
        </w:rPr>
        <w:t>Objetivo General:</w:t>
      </w:r>
      <w:bookmarkEnd w:id="0"/>
    </w:p>
    <w:p w14:paraId="579A14FE" w14:textId="77777777" w:rsidR="00334ECA" w:rsidRPr="00334ECA" w:rsidRDefault="00334ECA" w:rsidP="00334ECA">
      <w:bookmarkStart w:id="1" w:name="_GoBack"/>
      <w:bookmarkEnd w:id="1"/>
    </w:p>
    <w:sectPr w:rsidR="00334ECA" w:rsidRPr="00334ECA" w:rsidSect="00B273F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5E294" w14:textId="77777777" w:rsidR="00941449" w:rsidRDefault="00941449" w:rsidP="00334ECA">
      <w:r>
        <w:separator/>
      </w:r>
    </w:p>
  </w:endnote>
  <w:endnote w:type="continuationSeparator" w:id="0">
    <w:p w14:paraId="2D8AEAFA" w14:textId="77777777" w:rsidR="00941449" w:rsidRDefault="00941449" w:rsidP="0033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D6420" w14:textId="77777777" w:rsidR="00334ECA" w:rsidRDefault="00334ECA" w:rsidP="00943C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06E289" w14:textId="77777777" w:rsidR="00334ECA" w:rsidRDefault="00334ECA" w:rsidP="00334E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BD00D" w14:textId="77777777" w:rsidR="00334ECA" w:rsidRDefault="00334ECA" w:rsidP="00943C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14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B95020" w14:textId="77777777" w:rsidR="00334ECA" w:rsidRDefault="00334ECA" w:rsidP="00334E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0344B" w14:textId="77777777" w:rsidR="00941449" w:rsidRDefault="00941449" w:rsidP="00334ECA">
      <w:r>
        <w:separator/>
      </w:r>
    </w:p>
  </w:footnote>
  <w:footnote w:type="continuationSeparator" w:id="0">
    <w:p w14:paraId="3CAA4BD1" w14:textId="77777777" w:rsidR="00941449" w:rsidRDefault="00941449" w:rsidP="00334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4417"/>
    <w:multiLevelType w:val="multilevel"/>
    <w:tmpl w:val="C334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CA"/>
    <w:rsid w:val="000422DD"/>
    <w:rsid w:val="00063595"/>
    <w:rsid w:val="001911F1"/>
    <w:rsid w:val="00271841"/>
    <w:rsid w:val="002D7E39"/>
    <w:rsid w:val="00334ECA"/>
    <w:rsid w:val="0042250D"/>
    <w:rsid w:val="004E0ED2"/>
    <w:rsid w:val="00630D53"/>
    <w:rsid w:val="007364D5"/>
    <w:rsid w:val="00783738"/>
    <w:rsid w:val="00833785"/>
    <w:rsid w:val="008509A8"/>
    <w:rsid w:val="00873CAB"/>
    <w:rsid w:val="00941449"/>
    <w:rsid w:val="009560CD"/>
    <w:rsid w:val="009F3457"/>
    <w:rsid w:val="00B71767"/>
    <w:rsid w:val="00C2196C"/>
    <w:rsid w:val="00C61177"/>
    <w:rsid w:val="00CC46FF"/>
    <w:rsid w:val="00D14A59"/>
    <w:rsid w:val="00F17966"/>
    <w:rsid w:val="00F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03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EC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4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ECA"/>
  </w:style>
  <w:style w:type="character" w:styleId="PageNumber">
    <w:name w:val="page number"/>
    <w:basedOn w:val="DefaultParagraphFont"/>
    <w:uiPriority w:val="99"/>
    <w:semiHidden/>
    <w:unhideWhenUsed/>
    <w:rsid w:val="00334ECA"/>
  </w:style>
  <w:style w:type="character" w:customStyle="1" w:styleId="Heading1Char">
    <w:name w:val="Heading 1 Char"/>
    <w:basedOn w:val="DefaultParagraphFont"/>
    <w:link w:val="Heading1"/>
    <w:uiPriority w:val="9"/>
    <w:rsid w:val="00334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4EC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34EC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4EC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4EC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4E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4E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4E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4E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4E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4ECA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4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selcorona/Library/Group%20Containers/UBF8T346G9.Office/User%20Content.localized/Templates.localized/Flotan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6722D9-0F83-7440-8153-4E0FB873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Flotante.dotx</Template>
  <TotalTime>23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Objetivo General:</vt:lpstr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Ezequiel Corona Coste</dc:creator>
  <cp:keywords/>
  <dc:description/>
  <cp:lastModifiedBy>Ansel Ezequiel Corona Coste</cp:lastModifiedBy>
  <cp:revision>5</cp:revision>
  <dcterms:created xsi:type="dcterms:W3CDTF">2018-02-06T20:28:00Z</dcterms:created>
  <dcterms:modified xsi:type="dcterms:W3CDTF">2018-02-07T00:15:00Z</dcterms:modified>
</cp:coreProperties>
</file>